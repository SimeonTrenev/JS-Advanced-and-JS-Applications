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138F43BF" w:rsidR="00BE1C62" w:rsidRDefault="00BE1C62" w:rsidP="00BE1C62">
      <w:pPr>
        <w:pStyle w:val="Heading1"/>
        <w:jc w:val="center"/>
      </w:pPr>
      <w:bookmarkStart w:id="0" w:name="_GoBack"/>
      <w:bookmarkEnd w:id="0"/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48D3" w14:textId="77777777" w:rsidR="003A0943" w:rsidRDefault="003A0943" w:rsidP="004A2906">
      <w:pPr>
        <w:spacing w:before="0" w:after="0" w:line="240" w:lineRule="auto"/>
      </w:pPr>
      <w:r>
        <w:separator/>
      </w:r>
    </w:p>
  </w:endnote>
  <w:endnote w:type="continuationSeparator" w:id="0">
    <w:p w14:paraId="4E976790" w14:textId="77777777" w:rsidR="003A0943" w:rsidRDefault="003A094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52031C7B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8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81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52031C7B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78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781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2B4AF" w14:textId="77777777" w:rsidR="003A0943" w:rsidRDefault="003A094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1F2CF50" w14:textId="77777777" w:rsidR="003A0943" w:rsidRDefault="003A094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A0943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D781C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BF20-0C46-4D58-9C68-7E89E1F8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2020-10-20T14:19:00Z</dcterms:created>
  <dcterms:modified xsi:type="dcterms:W3CDTF">2020-10-20T14:19:00Z</dcterms:modified>
</cp:coreProperties>
</file>